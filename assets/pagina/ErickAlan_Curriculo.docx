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77" w:type="pct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4549"/>
        <w:gridCol w:w="6396"/>
      </w:tblGrid>
      <w:tr w:rsidR="002C2CDD" w:rsidRPr="007E621F" w:rsidTr="00D508F7">
        <w:trPr>
          <w:trHeight w:val="12457"/>
        </w:trPr>
        <w:tc>
          <w:tcPr>
            <w:tcW w:w="4549" w:type="dxa"/>
            <w:tcMar>
              <w:top w:w="504" w:type="dxa"/>
              <w:right w:w="720" w:type="dxa"/>
            </w:tcMar>
          </w:tcPr>
          <w:p w:rsidR="00E43D4C" w:rsidRPr="007E621F" w:rsidRDefault="000273DB" w:rsidP="000273DB">
            <w:pPr>
              <w:pStyle w:val="Iniciais"/>
              <w:tabs>
                <w:tab w:val="right" w:pos="3457"/>
              </w:tabs>
              <w:ind w:left="0"/>
              <w:jc w:val="left"/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426028</wp:posOffset>
                      </wp:positionH>
                      <wp:positionV relativeFrom="paragraph">
                        <wp:posOffset>-554644</wp:posOffset>
                      </wp:positionV>
                      <wp:extent cx="1680730" cy="1616364"/>
                      <wp:effectExtent l="0" t="0" r="15240" b="22225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0730" cy="1616364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21063" t="-3955" r="-42119" b="-9219"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F8153E" id="Elipse 7" o:spid="_x0000_s1026" style="position:absolute;margin-left:33.55pt;margin-top:-43.65pt;width:132.35pt;height:1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" strokecolor="#8a1010 [1604]" strokeweight="1pt">
                      <v:fill r:id="rId10" o:title="" recolor="t" rotate="t" type="frame"/>
                      <v:stroke joinstyle="miter"/>
                    </v:oval>
                  </w:pict>
                </mc:Fallback>
              </mc:AlternateContent>
            </w:r>
            <w:r w:rsidR="00E02DCD" w:rsidRPr="007E621F">
              <w:rPr>
                <w:noProof/>
                <w:lang w:val="pt-BR" w:eastAsia="pt-B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7F5DE56" wp14:editId="6E5F640E">
                      <wp:simplePos x="0" y="0"/>
                      <wp:positionH relativeFrom="column">
                        <wp:posOffset>462915</wp:posOffset>
                      </wp:positionH>
                      <wp:positionV relativeFrom="page">
                        <wp:posOffset>-323850</wp:posOffset>
                      </wp:positionV>
                      <wp:extent cx="6141720" cy="1246505"/>
                      <wp:effectExtent l="0" t="0" r="0" b="0"/>
                      <wp:wrapNone/>
                      <wp:docPr id="1" name="Grupo 1" descr="Gráficos do cabeçalh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41720" cy="124650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tângulo vermelh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vermelh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r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422762" id="Grupo 1" o:spid="_x0000_s1026" alt="Gráficos do cabeçalho" style="position:absolute;margin-left:36.45pt;margin-top:-25.5pt;width:483.6pt;height:98.15pt;z-index:-251657216;mso-position-vertical-relative:page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">
                      <v:rect id="Retângulo vermelho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vermelho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Círculo branco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lang w:val="pt-BR"/>
              </w:rPr>
              <w:tab/>
            </w:r>
          </w:p>
          <w:p w:rsidR="00A50939" w:rsidRPr="002A14E4" w:rsidRDefault="00406FDC" w:rsidP="007569C1">
            <w:pPr>
              <w:pStyle w:val="Ttulo3"/>
              <w:rPr>
                <w:sz w:val="28"/>
                <w:szCs w:val="28"/>
                <w:lang w:val="pt-BR"/>
              </w:rPr>
            </w:pPr>
            <w:r w:rsidRPr="002A14E4">
              <w:rPr>
                <w:sz w:val="28"/>
                <w:szCs w:val="28"/>
                <w:lang w:val="pt-BR"/>
              </w:rPr>
              <w:t>sobre mim</w:t>
            </w:r>
          </w:p>
          <w:p w:rsidR="002C2CDD" w:rsidRPr="00D74010" w:rsidRDefault="00406FDC" w:rsidP="007569C1">
            <w:pPr>
              <w:rPr>
                <w:rFonts w:ascii="Arial" w:hAnsi="Arial" w:cs="Arial"/>
                <w:lang w:val="pt-BR"/>
              </w:rPr>
            </w:pPr>
            <w:r w:rsidRPr="00D74010">
              <w:rPr>
                <w:rStyle w:val="lt-line-clampline"/>
                <w:rFonts w:ascii="Arial" w:hAnsi="Arial" w:cs="Arial"/>
                <w:bdr w:val="none" w:sz="0" w:space="0" w:color="auto" w:frame="1"/>
                <w:shd w:val="clear" w:color="auto" w:fill="FFFFFF"/>
              </w:rPr>
              <w:t>Nasci em São Paulo, cidade de movimentação e oportunidades. Sou formado em Desenvolvedor Web pelo bootcamp</w:t>
            </w:r>
            <w:r w:rsidRPr="00D74010">
              <w:rPr>
                <w:rFonts w:ascii="Arial" w:hAnsi="Arial" w:cs="Arial"/>
                <w:shd w:val="clear" w:color="auto" w:fill="FFFFFF"/>
              </w:rPr>
              <w:t> </w:t>
            </w:r>
            <w:r w:rsidRPr="00D74010">
              <w:rPr>
                <w:rStyle w:val="lt-line-clampline"/>
                <w:rFonts w:ascii="Arial" w:hAnsi="Arial" w:cs="Arial"/>
                <w:bdr w:val="none" w:sz="0" w:space="0" w:color="auto" w:frame="1"/>
                <w:shd w:val="clear" w:color="auto" w:fill="FFFFFF"/>
              </w:rPr>
              <w:t>da Generation, sempre buscando aperfeiçoar minhas habilidades e como amante da tecnologia gostaria de</w:t>
            </w:r>
            <w:r w:rsidRPr="00D74010">
              <w:rPr>
                <w:rFonts w:ascii="Arial" w:hAnsi="Arial" w:cs="Arial"/>
                <w:shd w:val="clear" w:color="auto" w:fill="FFFFFF"/>
              </w:rPr>
              <w:t> </w:t>
            </w:r>
            <w:r w:rsidRPr="00D74010">
              <w:rPr>
                <w:rStyle w:val="lt-line-clampline"/>
                <w:rFonts w:ascii="Arial" w:hAnsi="Arial" w:cs="Arial"/>
                <w:bdr w:val="none" w:sz="0" w:space="0" w:color="auto" w:frame="1"/>
                <w:shd w:val="clear" w:color="auto" w:fill="FFFFFF"/>
              </w:rPr>
              <w:t>compartilhar meus conhecimentos para o mundo.</w:t>
            </w:r>
            <w:r w:rsidRPr="00D74010">
              <w:rPr>
                <w:rFonts w:ascii="Arial" w:hAnsi="Arial" w:cs="Arial"/>
                <w:shd w:val="clear" w:color="auto" w:fill="FFFFFF"/>
              </w:rPr>
              <w:t> </w:t>
            </w:r>
          </w:p>
          <w:p w:rsidR="002C2CDD" w:rsidRPr="00D74010" w:rsidRDefault="00DC4F91" w:rsidP="007569C1">
            <w:pPr>
              <w:pStyle w:val="Ttulo3"/>
              <w:rPr>
                <w:sz w:val="28"/>
                <w:szCs w:val="28"/>
                <w:lang w:val="pt-BR"/>
              </w:rPr>
            </w:pPr>
            <w:sdt>
              <w:sdtPr>
                <w:rPr>
                  <w:sz w:val="28"/>
                  <w:szCs w:val="28"/>
                  <w:lang w:val="pt-BR"/>
                </w:rPr>
                <w:alias w:val="Habilidades:"/>
                <w:tag w:val="Habilidades:"/>
                <w:id w:val="1490835561"/>
                <w:placeholder>
                  <w:docPart w:val="83247E69D09A4D118F77BFE122E39A6C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2C2CDD" w:rsidRPr="00DC4F91">
                  <w:rPr>
                    <w:sz w:val="28"/>
                    <w:szCs w:val="28"/>
                    <w:lang w:val="pt-BR" w:bidi="pt-BR"/>
                  </w:rPr>
                  <w:t>Habilidades</w:t>
                </w:r>
                <w:bookmarkEnd w:id="0"/>
              </w:sdtContent>
            </w:sdt>
            <w:r w:rsidR="002A14E4" w:rsidRPr="00D74010">
              <w:rPr>
                <w:sz w:val="28"/>
                <w:szCs w:val="28"/>
                <w:lang w:val="pt-BR"/>
              </w:rPr>
              <w:t xml:space="preserve"> técnicas</w:t>
            </w:r>
            <w:r w:rsidR="000273DB">
              <w:rPr>
                <w:sz w:val="28"/>
                <w:szCs w:val="28"/>
                <w:lang w:val="pt-BR"/>
              </w:rPr>
              <w:t xml:space="preserve"> java</w:t>
            </w:r>
          </w:p>
          <w:p w:rsidR="0096247B" w:rsidRPr="002A14E4" w:rsidRDefault="000273DB" w:rsidP="002A14E4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 Framework</w:t>
            </w:r>
          </w:p>
          <w:p w:rsidR="0096247B" w:rsidRDefault="00D508F7" w:rsidP="002A14E4">
            <w:pPr>
              <w:numPr>
                <w:ilvl w:val="0"/>
                <w:numId w:val="1"/>
              </w:numPr>
              <w:rPr>
                <w:rFonts w:ascii="Arial" w:hAnsi="Arial" w:cs="Arial"/>
                <w:lang w:val="pt-BR"/>
              </w:rPr>
            </w:pPr>
            <w:r w:rsidRPr="002A14E4">
              <w:rPr>
                <w:rFonts w:ascii="Arial" w:hAnsi="Arial" w:cs="Arial"/>
                <w:lang w:val="pt-BR"/>
              </w:rPr>
              <w:t>Banco de Dados (MySQL)</w:t>
            </w:r>
          </w:p>
          <w:p w:rsidR="00DC4F91" w:rsidRDefault="00DC4F91" w:rsidP="002A14E4">
            <w:pPr>
              <w:numPr>
                <w:ilvl w:val="0"/>
                <w:numId w:val="1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Lógica de Programação</w:t>
            </w:r>
          </w:p>
          <w:p w:rsidR="0096247B" w:rsidRPr="002A14E4" w:rsidRDefault="00DC4F91" w:rsidP="002A14E4">
            <w:pPr>
              <w:numPr>
                <w:ilvl w:val="0"/>
                <w:numId w:val="1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Angular</w:t>
            </w:r>
          </w:p>
          <w:p w:rsidR="00DC4F91" w:rsidRDefault="00D508F7" w:rsidP="002A14E4">
            <w:pPr>
              <w:numPr>
                <w:ilvl w:val="0"/>
                <w:numId w:val="1"/>
              </w:numPr>
              <w:rPr>
                <w:rFonts w:ascii="Arial" w:hAnsi="Arial" w:cs="Arial"/>
                <w:lang w:val="pt-BR"/>
              </w:rPr>
            </w:pPr>
            <w:r w:rsidRPr="002A14E4">
              <w:rPr>
                <w:rFonts w:ascii="Arial" w:hAnsi="Arial" w:cs="Arial"/>
                <w:lang w:val="pt-BR"/>
              </w:rPr>
              <w:t>HTML</w:t>
            </w:r>
            <w:r w:rsidR="000273DB">
              <w:rPr>
                <w:rFonts w:ascii="Arial" w:hAnsi="Arial" w:cs="Arial"/>
                <w:lang w:val="pt-BR"/>
              </w:rPr>
              <w:t>5</w:t>
            </w:r>
            <w:r w:rsidRPr="002A14E4">
              <w:rPr>
                <w:rFonts w:ascii="Arial" w:hAnsi="Arial" w:cs="Arial"/>
                <w:lang w:val="pt-BR"/>
              </w:rPr>
              <w:t xml:space="preserve"> </w:t>
            </w:r>
          </w:p>
          <w:p w:rsidR="00DC4F91" w:rsidRPr="00DC4F91" w:rsidRDefault="00D508F7" w:rsidP="00DC4F91">
            <w:pPr>
              <w:numPr>
                <w:ilvl w:val="0"/>
                <w:numId w:val="1"/>
              </w:numPr>
              <w:rPr>
                <w:rFonts w:ascii="Arial" w:hAnsi="Arial" w:cs="Arial"/>
                <w:lang w:val="pt-BR"/>
              </w:rPr>
            </w:pPr>
            <w:r w:rsidRPr="002A14E4">
              <w:rPr>
                <w:rFonts w:ascii="Arial" w:hAnsi="Arial" w:cs="Arial"/>
                <w:lang w:val="pt-BR"/>
              </w:rPr>
              <w:t>CSS</w:t>
            </w:r>
            <w:r w:rsidR="000273DB">
              <w:rPr>
                <w:rFonts w:ascii="Arial" w:hAnsi="Arial" w:cs="Arial"/>
                <w:lang w:val="pt-BR"/>
              </w:rPr>
              <w:t>3</w:t>
            </w:r>
            <w:r w:rsidR="00DC4F91">
              <w:rPr>
                <w:rFonts w:ascii="Arial" w:hAnsi="Arial" w:cs="Arial"/>
                <w:lang w:val="pt-BR"/>
              </w:rPr>
              <w:t>/</w:t>
            </w:r>
            <w:proofErr w:type="spellStart"/>
            <w:r w:rsidR="00DC4F91" w:rsidRPr="002A14E4">
              <w:rPr>
                <w:rFonts w:ascii="Arial" w:hAnsi="Arial" w:cs="Arial"/>
                <w:lang w:val="pt-BR"/>
              </w:rPr>
              <w:t>Bootstrap</w:t>
            </w:r>
            <w:proofErr w:type="spellEnd"/>
          </w:p>
          <w:p w:rsidR="0096247B" w:rsidRDefault="000273DB" w:rsidP="002A14E4">
            <w:pPr>
              <w:numPr>
                <w:ilvl w:val="0"/>
                <w:numId w:val="1"/>
              </w:num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JavaScript</w:t>
            </w:r>
            <w:proofErr w:type="spellEnd"/>
          </w:p>
          <w:p w:rsidR="00DC4F91" w:rsidRPr="00DC4F91" w:rsidRDefault="00DC4F91" w:rsidP="00DC4F91">
            <w:pPr>
              <w:pStyle w:val="PargrafodaLista"/>
              <w:numPr>
                <w:ilvl w:val="0"/>
                <w:numId w:val="1"/>
              </w:numPr>
              <w:rPr>
                <w:rFonts w:ascii="Arial Black" w:hAnsi="Arial Black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Metodologia ágeis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Scrum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DC4F91" w:rsidRPr="00DC4F91" w:rsidRDefault="00DC4F91" w:rsidP="00DC4F9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4F91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Pr="00DC4F91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C4F91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</w:p>
          <w:p w:rsidR="00DC4F91" w:rsidRPr="00DC4F91" w:rsidRDefault="00DC4F91" w:rsidP="00DC4F91">
            <w:pPr>
              <w:rPr>
                <w:rFonts w:ascii="Arial Black" w:hAnsi="Arial Black" w:cs="Arial"/>
              </w:rPr>
            </w:pPr>
          </w:p>
          <w:p w:rsidR="00D74010" w:rsidRPr="00D74010" w:rsidRDefault="00DC4F91" w:rsidP="00D74010">
            <w:pPr>
              <w:pStyle w:val="Ttulo3"/>
              <w:rPr>
                <w:sz w:val="28"/>
                <w:szCs w:val="28"/>
                <w:lang w:val="pt-BR"/>
              </w:rPr>
            </w:pPr>
            <w:sdt>
              <w:sdtPr>
                <w:rPr>
                  <w:sz w:val="28"/>
                  <w:szCs w:val="28"/>
                  <w:lang w:val="pt-BR"/>
                </w:rPr>
                <w:alias w:val="Habilidades:"/>
                <w:tag w:val="Habilidades:"/>
                <w:id w:val="-1531335050"/>
                <w:placeholder>
                  <w:docPart w:val="D5C9C87662A34E23B371857ACC703FDF"/>
                </w:placeholder>
                <w:temporary/>
                <w:showingPlcHdr/>
                <w15:appearance w15:val="hidden"/>
              </w:sdtPr>
              <w:sdtEndPr/>
              <w:sdtContent>
                <w:r w:rsidR="00D74010" w:rsidRPr="00D74010">
                  <w:rPr>
                    <w:sz w:val="28"/>
                    <w:szCs w:val="28"/>
                    <w:lang w:val="pt-BR" w:bidi="pt-BR"/>
                  </w:rPr>
                  <w:t>Habilidades</w:t>
                </w:r>
              </w:sdtContent>
            </w:sdt>
            <w:r w:rsidR="00D74010" w:rsidRPr="00D74010">
              <w:rPr>
                <w:sz w:val="28"/>
                <w:szCs w:val="28"/>
                <w:lang w:val="pt-BR"/>
              </w:rPr>
              <w:t xml:space="preserve"> </w:t>
            </w:r>
            <w:r w:rsidR="00D74010">
              <w:rPr>
                <w:sz w:val="28"/>
                <w:szCs w:val="28"/>
                <w:lang w:val="pt-BR"/>
              </w:rPr>
              <w:t>comportamentais</w:t>
            </w:r>
          </w:p>
          <w:p w:rsidR="0096247B" w:rsidRPr="00D74010" w:rsidRDefault="00D508F7" w:rsidP="00D74010">
            <w:pPr>
              <w:numPr>
                <w:ilvl w:val="0"/>
                <w:numId w:val="2"/>
              </w:numPr>
              <w:rPr>
                <w:rFonts w:ascii="Arial" w:hAnsi="Arial" w:cs="Arial"/>
                <w:lang w:val="pt-BR"/>
              </w:rPr>
            </w:pPr>
            <w:r w:rsidRPr="00D74010">
              <w:rPr>
                <w:rFonts w:ascii="Arial" w:hAnsi="Arial" w:cs="Arial"/>
                <w:lang w:val="pt-BR"/>
              </w:rPr>
              <w:t>Comunicação</w:t>
            </w:r>
          </w:p>
          <w:p w:rsidR="0096247B" w:rsidRPr="00D74010" w:rsidRDefault="00D508F7" w:rsidP="00D74010">
            <w:pPr>
              <w:numPr>
                <w:ilvl w:val="0"/>
                <w:numId w:val="2"/>
              </w:numPr>
              <w:rPr>
                <w:rFonts w:ascii="Arial" w:hAnsi="Arial" w:cs="Arial"/>
                <w:lang w:val="pt-BR"/>
              </w:rPr>
            </w:pPr>
            <w:r w:rsidRPr="00D74010">
              <w:rPr>
                <w:rFonts w:ascii="Arial" w:hAnsi="Arial" w:cs="Arial"/>
                <w:lang w:val="pt-BR"/>
              </w:rPr>
              <w:t>Atenção à Detalhes</w:t>
            </w:r>
          </w:p>
          <w:p w:rsidR="0096247B" w:rsidRPr="00D74010" w:rsidRDefault="00D508F7" w:rsidP="00D74010">
            <w:pPr>
              <w:numPr>
                <w:ilvl w:val="0"/>
                <w:numId w:val="2"/>
              </w:numPr>
              <w:rPr>
                <w:rFonts w:ascii="Arial" w:hAnsi="Arial" w:cs="Arial"/>
                <w:lang w:val="pt-BR"/>
              </w:rPr>
            </w:pPr>
            <w:r w:rsidRPr="00D74010">
              <w:rPr>
                <w:rFonts w:ascii="Arial" w:hAnsi="Arial" w:cs="Arial"/>
                <w:lang w:val="pt-BR"/>
              </w:rPr>
              <w:t>Trabalho em Equipe</w:t>
            </w:r>
          </w:p>
          <w:p w:rsidR="0096247B" w:rsidRPr="00D74010" w:rsidRDefault="00D508F7" w:rsidP="00D74010">
            <w:pPr>
              <w:numPr>
                <w:ilvl w:val="0"/>
                <w:numId w:val="2"/>
              </w:numPr>
              <w:rPr>
                <w:rFonts w:ascii="Arial" w:hAnsi="Arial" w:cs="Arial"/>
                <w:lang w:val="pt-BR"/>
              </w:rPr>
            </w:pPr>
            <w:r w:rsidRPr="00D74010">
              <w:rPr>
                <w:rFonts w:ascii="Arial" w:hAnsi="Arial" w:cs="Arial"/>
                <w:lang w:val="pt-BR"/>
              </w:rPr>
              <w:t>Iniciativa</w:t>
            </w:r>
          </w:p>
          <w:p w:rsidR="0096247B" w:rsidRPr="00D74010" w:rsidRDefault="00D508F7" w:rsidP="00D74010">
            <w:pPr>
              <w:numPr>
                <w:ilvl w:val="0"/>
                <w:numId w:val="2"/>
              </w:numPr>
              <w:rPr>
                <w:rFonts w:ascii="Arial" w:hAnsi="Arial" w:cs="Arial"/>
                <w:lang w:val="pt-BR"/>
              </w:rPr>
            </w:pPr>
            <w:r w:rsidRPr="00D74010">
              <w:rPr>
                <w:rFonts w:ascii="Arial" w:hAnsi="Arial" w:cs="Arial"/>
                <w:lang w:val="pt-BR"/>
              </w:rPr>
              <w:t>Solução de Problemas</w:t>
            </w:r>
          </w:p>
          <w:p w:rsidR="0096247B" w:rsidRPr="00D74010" w:rsidRDefault="00D508F7" w:rsidP="00D74010">
            <w:pPr>
              <w:numPr>
                <w:ilvl w:val="0"/>
                <w:numId w:val="2"/>
              </w:numPr>
              <w:rPr>
                <w:rFonts w:ascii="Arial" w:hAnsi="Arial" w:cs="Arial"/>
                <w:lang w:val="pt-BR"/>
              </w:rPr>
            </w:pPr>
            <w:r w:rsidRPr="00D74010">
              <w:rPr>
                <w:rFonts w:ascii="Arial" w:hAnsi="Arial" w:cs="Arial"/>
                <w:lang w:val="pt-BR"/>
              </w:rPr>
              <w:t xml:space="preserve">Resiliência </w:t>
            </w:r>
          </w:p>
          <w:p w:rsidR="00741125" w:rsidRPr="007E621F" w:rsidRDefault="00741125" w:rsidP="002A14E4">
            <w:pPr>
              <w:rPr>
                <w:lang w:val="pt-BR"/>
              </w:rPr>
            </w:pPr>
          </w:p>
        </w:tc>
        <w:tc>
          <w:tcPr>
            <w:tcW w:w="6396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6130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130"/>
            </w:tblGrid>
            <w:tr w:rsidR="00C612DA" w:rsidRPr="007E621F" w:rsidTr="00D508F7">
              <w:trPr>
                <w:trHeight w:hRule="exact" w:val="903"/>
              </w:trPr>
              <w:tc>
                <w:tcPr>
                  <w:tcW w:w="6130" w:type="dxa"/>
                  <w:vAlign w:val="center"/>
                </w:tcPr>
                <w:p w:rsidR="00C612DA" w:rsidRPr="007E621F" w:rsidRDefault="00DC4F91" w:rsidP="00C612DA">
                  <w:pPr>
                    <w:pStyle w:val="Ttulo1"/>
                    <w:outlineLvl w:val="0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Seu Nome:"/>
                      <w:tag w:val="Seu Nome:"/>
                      <w:id w:val="1982421306"/>
                      <w:placeholder>
                        <w:docPart w:val="20753ED4BB76433886B8FEC7D2B1BD0F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06FDC">
                        <w:rPr>
                          <w:lang w:val="pt-BR"/>
                        </w:rPr>
                        <w:t>erick alan o. moura</w:t>
                      </w:r>
                    </w:sdtContent>
                  </w:sdt>
                </w:p>
                <w:p w:rsidR="00C612DA" w:rsidRPr="007E621F" w:rsidRDefault="00DC4F91" w:rsidP="00406FDC">
                  <w:pPr>
                    <w:pStyle w:val="Ttulo2"/>
                    <w:outlineLvl w:val="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Profissão ou Setor:"/>
                      <w:tag w:val="Profissão ou Setor:"/>
                      <w:id w:val="-83681269"/>
                      <w:placeholder>
                        <w:docPart w:val="77A2E15A6D374105B69D8346282745E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06FDC">
                        <w:rPr>
                          <w:lang w:val="pt-BR"/>
                        </w:rPr>
                        <w:t>desenvolvedor full stack jr java</w:t>
                      </w:r>
                    </w:sdtContent>
                  </w:sdt>
                </w:p>
              </w:tc>
            </w:tr>
          </w:tbl>
          <w:p w:rsidR="002C2CDD" w:rsidRPr="002A14E4" w:rsidRDefault="00DC4F91" w:rsidP="007569C1">
            <w:pPr>
              <w:pStyle w:val="Ttulo3"/>
              <w:rPr>
                <w:sz w:val="28"/>
                <w:szCs w:val="28"/>
                <w:lang w:val="pt-BR"/>
              </w:rPr>
            </w:pPr>
            <w:sdt>
              <w:sdtPr>
                <w:rPr>
                  <w:sz w:val="28"/>
                  <w:szCs w:val="28"/>
                  <w:lang w:val="pt-BR"/>
                </w:rPr>
                <w:alias w:val="Experiência:"/>
                <w:tag w:val="Experiência:"/>
                <w:id w:val="1217937480"/>
                <w:placeholder>
                  <w:docPart w:val="EE2990CA07034748BAD261E9FF6E355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A14E4">
                  <w:rPr>
                    <w:sz w:val="28"/>
                    <w:szCs w:val="28"/>
                    <w:lang w:val="pt-BR" w:bidi="pt-BR"/>
                  </w:rPr>
                  <w:t>Experiência</w:t>
                </w:r>
              </w:sdtContent>
            </w:sdt>
            <w:r w:rsidR="002A14E4" w:rsidRPr="002A14E4">
              <w:rPr>
                <w:sz w:val="28"/>
                <w:szCs w:val="28"/>
                <w:lang w:val="pt-BR"/>
              </w:rPr>
              <w:t xml:space="preserve"> profissional</w:t>
            </w:r>
          </w:p>
          <w:p w:rsidR="00D74010" w:rsidRPr="00D74010" w:rsidRDefault="00D74010" w:rsidP="00D74010">
            <w:pPr>
              <w:pStyle w:val="Ttulo4"/>
            </w:pPr>
            <w:r w:rsidRPr="00D74010">
              <w:t xml:space="preserve">Cargo (Autônomo) </w:t>
            </w:r>
          </w:p>
          <w:p w:rsidR="00D74010" w:rsidRPr="00D74010" w:rsidRDefault="00D74010" w:rsidP="00D74010">
            <w:pPr>
              <w:pStyle w:val="Ttulo4"/>
              <w:rPr>
                <w:lang w:val="pt-BR"/>
              </w:rPr>
            </w:pPr>
            <w:r w:rsidRPr="00D74010">
              <w:rPr>
                <w:lang w:val="pt-BR"/>
              </w:rPr>
              <w:t xml:space="preserve">Ajudante de motorista    Julho/2014 </w:t>
            </w:r>
          </w:p>
          <w:p w:rsidR="002C2CDD" w:rsidRPr="000273DB" w:rsidRDefault="00D74010" w:rsidP="007569C1">
            <w:pPr>
              <w:rPr>
                <w:rFonts w:ascii="Arial" w:hAnsi="Arial" w:cs="Arial"/>
              </w:rPr>
            </w:pPr>
            <w:r w:rsidRPr="00D74010">
              <w:rPr>
                <w:rFonts w:ascii="Arial" w:hAnsi="Arial" w:cs="Arial"/>
              </w:rPr>
              <w:t>Entregar a mercadoria ao cliente de forma rápida e segura. Sempre estar atento nas ruas para não houver furto.</w:t>
            </w:r>
          </w:p>
          <w:p w:rsidR="00D74010" w:rsidRDefault="00D74010" w:rsidP="00D74010">
            <w:pPr>
              <w:pStyle w:val="Ttulo4"/>
            </w:pPr>
            <w:r w:rsidRPr="00D74010">
              <w:t>Cargo (Autônomo)</w:t>
            </w:r>
          </w:p>
          <w:p w:rsidR="00D74010" w:rsidRPr="00D74010" w:rsidRDefault="00D74010" w:rsidP="00D74010">
            <w:pPr>
              <w:pStyle w:val="Ttulo4"/>
            </w:pPr>
            <w:r>
              <w:t>ajudante de pizzaiolo julho/2016</w:t>
            </w:r>
            <w:r w:rsidRPr="00D74010">
              <w:t xml:space="preserve"> </w:t>
            </w:r>
          </w:p>
          <w:p w:rsidR="00D74010" w:rsidRPr="00D74010" w:rsidRDefault="00D74010" w:rsidP="00D74010">
            <w:pPr>
              <w:rPr>
                <w:rFonts w:ascii="Arial" w:hAnsi="Arial" w:cs="Arial"/>
                <w:lang w:val="pt-BR"/>
              </w:rPr>
            </w:pPr>
            <w:r w:rsidRPr="00D74010">
              <w:rPr>
                <w:rFonts w:ascii="Arial" w:hAnsi="Arial" w:cs="Arial"/>
                <w:lang w:val="pt-BR"/>
              </w:rPr>
              <w:t>Preparava os ingredientes para o pizzaiolo e passava as informações do estoque dos produtos.</w:t>
            </w:r>
          </w:p>
          <w:p w:rsidR="00D74010" w:rsidRPr="00D74010" w:rsidRDefault="00D74010" w:rsidP="00D74010">
            <w:pPr>
              <w:pStyle w:val="Ttulo4"/>
            </w:pPr>
            <w:r w:rsidRPr="00D74010">
              <w:t>Cargo (Autônomo)</w:t>
            </w:r>
          </w:p>
          <w:p w:rsidR="00D74010" w:rsidRDefault="00D74010" w:rsidP="00D74010">
            <w:pPr>
              <w:pStyle w:val="Ttulo4"/>
              <w:rPr>
                <w:lang w:val="pt-BR"/>
              </w:rPr>
            </w:pPr>
            <w:r w:rsidRPr="00D74010">
              <w:rPr>
                <w:lang w:val="pt-BR"/>
              </w:rPr>
              <w:t>COSTUREIR</w:t>
            </w:r>
            <w:r>
              <w:rPr>
                <w:lang w:val="pt-BR"/>
              </w:rPr>
              <w:t>o</w:t>
            </w:r>
            <w:r w:rsidRPr="00D74010">
              <w:rPr>
                <w:lang w:val="pt-BR"/>
              </w:rPr>
              <w:t xml:space="preserve"> JANEIRO</w:t>
            </w:r>
            <w:r>
              <w:rPr>
                <w:lang w:val="pt-BR"/>
              </w:rPr>
              <w:t>/2020 –Outubro/2020</w:t>
            </w:r>
          </w:p>
          <w:p w:rsidR="00D74010" w:rsidRPr="007E621F" w:rsidRDefault="00D74010" w:rsidP="007569C1">
            <w:pPr>
              <w:rPr>
                <w:lang w:val="pt-BR"/>
              </w:rPr>
            </w:pPr>
            <w:r w:rsidRPr="00D74010">
              <w:rPr>
                <w:rFonts w:ascii="Arial" w:hAnsi="Arial" w:cs="Arial"/>
                <w:lang w:val="pt-BR"/>
              </w:rPr>
              <w:t xml:space="preserve">Trabalhei operando como </w:t>
            </w:r>
            <w:r w:rsidRPr="00D74010">
              <w:rPr>
                <w:rFonts w:ascii="Arial" w:hAnsi="Arial" w:cs="Arial"/>
              </w:rPr>
              <w:t>Overloquista, rematador e galoneirista</w:t>
            </w:r>
          </w:p>
          <w:p w:rsidR="002C2CDD" w:rsidRPr="002A14E4" w:rsidRDefault="002A14E4" w:rsidP="007569C1">
            <w:pPr>
              <w:pStyle w:val="Ttulo3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educação</w:t>
            </w:r>
          </w:p>
          <w:p w:rsidR="002C2CDD" w:rsidRPr="007E621F" w:rsidRDefault="002C2CDD" w:rsidP="007569C1">
            <w:pPr>
              <w:pStyle w:val="Ttulo4"/>
              <w:rPr>
                <w:lang w:val="pt-BR"/>
              </w:rPr>
            </w:pPr>
            <w:r w:rsidRPr="007E621F">
              <w:rPr>
                <w:lang w:val="pt-BR" w:bidi="pt-BR"/>
              </w:rPr>
              <w:t xml:space="preserve"> </w:t>
            </w:r>
            <w:r w:rsidR="000273DB" w:rsidRPr="000273DB">
              <w:rPr>
                <w:lang w:val="pt-BR" w:bidi="pt-BR"/>
              </w:rPr>
              <w:t>GENERATION BRASIL</w:t>
            </w:r>
          </w:p>
          <w:p w:rsidR="000273DB" w:rsidRPr="000273DB" w:rsidRDefault="000273DB" w:rsidP="000273DB">
            <w:pPr>
              <w:rPr>
                <w:rFonts w:ascii="Arial" w:hAnsi="Arial" w:cs="Arial"/>
              </w:rPr>
            </w:pPr>
            <w:r w:rsidRPr="000273DB">
              <w:rPr>
                <w:rFonts w:ascii="Arial" w:hAnsi="Arial" w:cs="Arial"/>
              </w:rPr>
              <w:t xml:space="preserve">Desenvolvedor Web Java Junior – Fullstack </w:t>
            </w:r>
          </w:p>
          <w:p w:rsidR="002C2CDD" w:rsidRPr="000273DB" w:rsidRDefault="000273DB" w:rsidP="007569C1">
            <w:pPr>
              <w:rPr>
                <w:rFonts w:ascii="Arial" w:hAnsi="Arial" w:cs="Arial"/>
                <w:lang w:val="pt-BR"/>
              </w:rPr>
            </w:pPr>
            <w:r w:rsidRPr="000273DB">
              <w:rPr>
                <w:rFonts w:ascii="Arial" w:hAnsi="Arial" w:cs="Arial"/>
                <w:lang w:val="pt-BR"/>
              </w:rPr>
              <w:t xml:space="preserve">Outubro/2020 - Fevereiro/2021 </w:t>
            </w:r>
          </w:p>
          <w:p w:rsidR="002C2CDD" w:rsidRPr="007E621F" w:rsidRDefault="002C2CDD" w:rsidP="007569C1">
            <w:pPr>
              <w:pStyle w:val="Ttulo4"/>
              <w:rPr>
                <w:lang w:val="pt-BR"/>
              </w:rPr>
            </w:pPr>
            <w:r w:rsidRPr="007E621F">
              <w:rPr>
                <w:lang w:val="pt-BR" w:bidi="pt-BR"/>
              </w:rPr>
              <w:t xml:space="preserve"> </w:t>
            </w:r>
            <w:r w:rsidR="000273DB" w:rsidRPr="000273DB">
              <w:rPr>
                <w:lang w:val="pt-BR"/>
              </w:rPr>
              <w:t xml:space="preserve">ETEC </w:t>
            </w:r>
            <w:proofErr w:type="spellStart"/>
            <w:r w:rsidR="000273DB" w:rsidRPr="000273DB">
              <w:rPr>
                <w:lang w:val="pt-BR"/>
              </w:rPr>
              <w:t>Profº</w:t>
            </w:r>
            <w:proofErr w:type="spellEnd"/>
            <w:r w:rsidR="000273DB" w:rsidRPr="000273DB">
              <w:rPr>
                <w:lang w:val="pt-BR"/>
              </w:rPr>
              <w:t xml:space="preserve"> Adhemar Batista Heméritas</w:t>
            </w:r>
          </w:p>
          <w:p w:rsidR="000273DB" w:rsidRPr="000273DB" w:rsidRDefault="000273DB" w:rsidP="000273DB">
            <w:pPr>
              <w:rPr>
                <w:rFonts w:ascii="Arial" w:hAnsi="Arial" w:cs="Arial"/>
              </w:rPr>
            </w:pPr>
            <w:r w:rsidRPr="000273DB">
              <w:rPr>
                <w:rFonts w:ascii="Arial" w:hAnsi="Arial" w:cs="Arial"/>
              </w:rPr>
              <w:t>ETEC Profº Adhemar Batista Heméritas</w:t>
            </w:r>
          </w:p>
          <w:p w:rsidR="000273DB" w:rsidRPr="000273DB" w:rsidRDefault="000273DB" w:rsidP="000273DB">
            <w:pPr>
              <w:rPr>
                <w:rFonts w:ascii="Arial" w:hAnsi="Arial" w:cs="Arial"/>
                <w:lang w:val="pt-BR"/>
              </w:rPr>
            </w:pPr>
            <w:r w:rsidRPr="000273DB">
              <w:rPr>
                <w:rFonts w:ascii="Arial" w:hAnsi="Arial" w:cs="Arial"/>
                <w:lang w:val="pt-BR"/>
              </w:rPr>
              <w:t>Ensino Médio integrado ao Técnico-Eletrônico</w:t>
            </w:r>
          </w:p>
          <w:p w:rsidR="000273DB" w:rsidRPr="000273DB" w:rsidRDefault="000273DB" w:rsidP="000273DB">
            <w:pPr>
              <w:rPr>
                <w:rFonts w:ascii="Arial" w:hAnsi="Arial" w:cs="Arial"/>
                <w:lang w:val="pt-BR"/>
              </w:rPr>
            </w:pPr>
            <w:r w:rsidRPr="000273DB">
              <w:rPr>
                <w:rFonts w:ascii="Arial" w:hAnsi="Arial" w:cs="Arial"/>
                <w:lang w:val="pt-BR"/>
              </w:rPr>
              <w:t xml:space="preserve">Fevereiro/2017 - Dezembro/2019 </w:t>
            </w:r>
          </w:p>
          <w:p w:rsidR="002C2CDD" w:rsidRPr="007E621F" w:rsidRDefault="000273DB" w:rsidP="007569C1">
            <w:pPr>
              <w:pStyle w:val="Ttulo3"/>
              <w:rPr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portifólio</w:t>
            </w:r>
          </w:p>
          <w:p w:rsidR="000273DB" w:rsidRPr="000273DB" w:rsidRDefault="000273DB" w:rsidP="000273DB">
            <w:pPr>
              <w:rPr>
                <w:rFonts w:ascii="Arial" w:hAnsi="Arial" w:cs="Arial"/>
              </w:rPr>
            </w:pPr>
            <w:r w:rsidRPr="000273DB">
              <w:rPr>
                <w:rFonts w:ascii="Arial" w:hAnsi="Arial" w:cs="Arial"/>
              </w:rPr>
              <w:t>Projeto – They Matter</w:t>
            </w:r>
          </w:p>
          <w:p w:rsidR="000273DB" w:rsidRPr="000273DB" w:rsidRDefault="000273DB" w:rsidP="000273DB">
            <w:pPr>
              <w:rPr>
                <w:rFonts w:ascii="Arial" w:hAnsi="Arial" w:cs="Arial"/>
                <w:lang w:val="pt-BR"/>
              </w:rPr>
            </w:pPr>
            <w:r w:rsidRPr="000273DB">
              <w:rPr>
                <w:rFonts w:ascii="Arial" w:hAnsi="Arial" w:cs="Arial"/>
                <w:lang w:val="pt-BR"/>
              </w:rPr>
              <w:t>https://github.com/Safe-Nature/They-Matter</w:t>
            </w:r>
          </w:p>
          <w:p w:rsidR="000273DB" w:rsidRPr="000273DB" w:rsidRDefault="000273DB" w:rsidP="000273DB">
            <w:pPr>
              <w:rPr>
                <w:lang w:val="pt-BR"/>
              </w:rPr>
            </w:pPr>
            <w:r w:rsidRPr="000273DB">
              <w:rPr>
                <w:rFonts w:ascii="Arial" w:hAnsi="Arial" w:cs="Arial"/>
                <w:lang w:val="pt-BR"/>
              </w:rPr>
              <w:t xml:space="preserve">A biodiversidade brasileira declina ainda mais a cada minuto. É com isto em mente que criamos a ‘THEY MATTER’, um e-commerce de produtos </w:t>
            </w:r>
            <w:proofErr w:type="spellStart"/>
            <w:r w:rsidRPr="000273DB">
              <w:rPr>
                <w:rFonts w:ascii="Arial" w:hAnsi="Arial" w:cs="Arial"/>
                <w:lang w:val="pt-BR"/>
              </w:rPr>
              <w:t>eco-friendly</w:t>
            </w:r>
            <w:proofErr w:type="spellEnd"/>
            <w:r w:rsidRPr="000273DB">
              <w:rPr>
                <w:rFonts w:ascii="Arial" w:hAnsi="Arial" w:cs="Arial"/>
                <w:lang w:val="pt-BR"/>
              </w:rPr>
              <w:t xml:space="preserve"> focado em angariar recursos para salvar nossos ecossistemas</w:t>
            </w:r>
            <w:r w:rsidRPr="000273DB">
              <w:rPr>
                <w:lang w:val="pt-BR"/>
              </w:rPr>
              <w:t xml:space="preserve">. </w:t>
            </w:r>
          </w:p>
          <w:p w:rsidR="00741125" w:rsidRPr="007E621F" w:rsidRDefault="00741125" w:rsidP="00741125">
            <w:pPr>
              <w:rPr>
                <w:lang w:val="pt-BR"/>
              </w:rPr>
            </w:pPr>
          </w:p>
        </w:tc>
      </w:tr>
    </w:tbl>
    <w:p w:rsidR="00FA3755" w:rsidRPr="00104973" w:rsidRDefault="00406FDC" w:rsidP="00D508F7">
      <w:pPr>
        <w:pStyle w:val="SemEspaamento"/>
        <w:rPr>
          <w:lang w:val="pt-BR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48584" wp14:editId="46A2FF88">
                <wp:simplePos x="0" y="0"/>
                <wp:positionH relativeFrom="margin">
                  <wp:align>left</wp:align>
                </wp:positionH>
                <wp:positionV relativeFrom="paragraph">
                  <wp:posOffset>-7749194</wp:posOffset>
                </wp:positionV>
                <wp:extent cx="1634837" cy="1643842"/>
                <wp:effectExtent l="0" t="0" r="22860" b="1397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7" cy="1643842"/>
                        </a:xfrm>
                        <a:prstGeom prst="ellipse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25010" r="-50012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108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E2D72" id="Elipse 5" o:spid="_x0000_s1026" style="position:absolute;margin-left:0;margin-top:-610.15pt;width:128.75pt;height:129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" strokecolor="#8a1010 [1604]" strokeweight="1pt">
                <v:fill r:id="rId12" o:title="" recolor="t" rotate="t" type="frame"/>
                <v:stroke joinstyle="miter"/>
                <v:textbox inset=",,3mm"/>
                <w10:wrap anchorx="margin"/>
              </v:oval>
            </w:pict>
          </mc:Fallback>
        </mc:AlternateContent>
      </w:r>
    </w:p>
    <w:sectPr w:rsidR="00FA3755" w:rsidRPr="00104973" w:rsidSect="00D061EB">
      <w:footerReference w:type="first" r:id="rId13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FDC" w:rsidRDefault="00406FDC" w:rsidP="00713050">
      <w:pPr>
        <w:spacing w:line="240" w:lineRule="auto"/>
      </w:pPr>
      <w:r>
        <w:separator/>
      </w:r>
    </w:p>
  </w:endnote>
  <w:endnote w:type="continuationSeparator" w:id="0">
    <w:p w:rsidR="00406FDC" w:rsidRDefault="00406FD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90" w:type="pct"/>
      <w:tblInd w:w="-567" w:type="dxa"/>
      <w:tblLayout w:type="fixed"/>
      <w:tblLook w:val="04A0" w:firstRow="1" w:lastRow="0" w:firstColumn="1" w:lastColumn="0" w:noHBand="0" w:noVBand="1"/>
      <w:tblDescription w:val="Layout de tabela do rodapé"/>
    </w:tblPr>
    <w:tblGrid>
      <w:gridCol w:w="2607"/>
      <w:gridCol w:w="2606"/>
      <w:gridCol w:w="2317"/>
      <w:gridCol w:w="4053"/>
    </w:tblGrid>
    <w:tr w:rsidR="00217980" w:rsidTr="00104973">
      <w:trPr>
        <w:trHeight w:val="377"/>
      </w:trPr>
      <w:tc>
        <w:tcPr>
          <w:tcW w:w="2607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C474C0" w:rsidP="00217980">
          <w:pPr>
            <w:pStyle w:val="Rodap"/>
          </w:pP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05F073" wp14:editId="11E6318A">
                    <wp:simplePos x="0" y="0"/>
                    <wp:positionH relativeFrom="column">
                      <wp:posOffset>319405</wp:posOffset>
                    </wp:positionH>
                    <wp:positionV relativeFrom="paragraph">
                      <wp:posOffset>-161117</wp:posOffset>
                    </wp:positionV>
                    <wp:extent cx="612000" cy="468000"/>
                    <wp:effectExtent l="0" t="0" r="0" b="0"/>
                    <wp:wrapNone/>
                    <wp:docPr id="15" name="Elips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2000" cy="468000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l="20565" t="15384" r="20565" b="15384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6864CF3C" id="Elipse 15" o:spid="_x0000_s1026" style="position:absolute;margin-left:25.15pt;margin-top:-12.7pt;width:48.2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" stroked="f" strokeweight="1pt">
                    <v:fill r:id="rId2" o:title="" recolor="t" rotate="t" type="frame"/>
                    <v:stroke joinstyle="miter"/>
                  </v:oval>
                </w:pict>
              </mc:Fallback>
            </mc:AlternateContent>
          </w:r>
        </w:p>
      </w:tc>
      <w:tc>
        <w:tcPr>
          <w:tcW w:w="2606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C474C0" w:rsidP="00217980">
          <w:pPr>
            <w:pStyle w:val="Rodap"/>
          </w:pP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70732BB" wp14:editId="7A32013A">
                    <wp:simplePos x="0" y="0"/>
                    <wp:positionH relativeFrom="column">
                      <wp:posOffset>468515</wp:posOffset>
                    </wp:positionH>
                    <wp:positionV relativeFrom="paragraph">
                      <wp:posOffset>-97213</wp:posOffset>
                    </wp:positionV>
                    <wp:extent cx="540000" cy="468000"/>
                    <wp:effectExtent l="0" t="0" r="0" b="0"/>
                    <wp:wrapNone/>
                    <wp:docPr id="23" name="Elips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0000" cy="468000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l="16624" t="7677" r="16624" b="23061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5FBA5535" id="Elipse 23" o:spid="_x0000_s1026" style="position:absolute;margin-left:36.9pt;margin-top:-7.65pt;width:42.5pt;height:3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" stroked="f" strokeweight="1pt">
                    <v:fill r:id="rId4" o:title="" recolor="t" rotate="t" type="frame"/>
                    <v:stroke joinstyle="miter"/>
                  </v:oval>
                </w:pict>
              </mc:Fallback>
            </mc:AlternateContent>
          </w:r>
        </w:p>
      </w:tc>
      <w:tc>
        <w:tcPr>
          <w:tcW w:w="2317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C474C0" w:rsidP="00217980">
          <w:pPr>
            <w:pStyle w:val="Rodap"/>
          </w:pP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6B661158" wp14:editId="45B43FCD">
                    <wp:simplePos x="0" y="0"/>
                    <wp:positionH relativeFrom="column">
                      <wp:posOffset>246149</wp:posOffset>
                    </wp:positionH>
                    <wp:positionV relativeFrom="paragraph">
                      <wp:posOffset>-180109</wp:posOffset>
                    </wp:positionV>
                    <wp:extent cx="612000" cy="468000"/>
                    <wp:effectExtent l="0" t="0" r="0" b="0"/>
                    <wp:wrapNone/>
                    <wp:docPr id="24" name="Elips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2000" cy="468000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l="20575" t="10865" r="20575" b="12183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EDD2579" id="Elipse 24" o:spid="_x0000_s1026" style="position:absolute;margin-left:19.4pt;margin-top:-14.2pt;width:48.2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" stroked="f" strokeweight="1pt">
                    <v:fill r:id="rId6" o:title="" recolor="t" rotate="t" type="frame"/>
                    <v:stroke joinstyle="miter"/>
                  </v:oval>
                </w:pict>
              </mc:Fallback>
            </mc:AlternateContent>
          </w:r>
        </w:p>
      </w:tc>
      <w:tc>
        <w:tcPr>
          <w:tcW w:w="4053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C474C0" w:rsidP="00217980">
          <w:pPr>
            <w:pStyle w:val="Rodap"/>
          </w:pP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F00656E" wp14:editId="3D3FEB27">
                    <wp:simplePos x="0" y="0"/>
                    <wp:positionH relativeFrom="column">
                      <wp:posOffset>644525</wp:posOffset>
                    </wp:positionH>
                    <wp:positionV relativeFrom="paragraph">
                      <wp:posOffset>-211166</wp:posOffset>
                    </wp:positionV>
                    <wp:extent cx="612000" cy="468000"/>
                    <wp:effectExtent l="0" t="0" r="0" b="8255"/>
                    <wp:wrapNone/>
                    <wp:docPr id="25" name="Elips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2000" cy="468000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l="20565" t="23077" r="20565" b="7691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2E96AF2C" id="Elipse 25" o:spid="_x0000_s1026" style="position:absolute;margin-left:50.75pt;margin-top:-16.65pt;width:48.2pt;height:3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" stroked="f" strokeweight="1pt">
                    <v:fill r:id="rId8" o:title="" recolor="t" rotate="t" type="frame"/>
                    <v:stroke joinstyle="miter"/>
                  </v:oval>
                </w:pict>
              </mc:Fallback>
            </mc:AlternateContent>
          </w:r>
        </w:p>
      </w:tc>
    </w:tr>
    <w:tr w:rsidR="00217980" w:rsidRPr="00C474C0" w:rsidTr="00104973">
      <w:trPr>
        <w:trHeight w:val="270"/>
      </w:trPr>
      <w:tc>
        <w:tcPr>
          <w:tcW w:w="2607" w:type="dxa"/>
          <w:tcMar>
            <w:top w:w="144" w:type="dxa"/>
            <w:left w:w="115" w:type="dxa"/>
            <w:right w:w="115" w:type="dxa"/>
          </w:tcMar>
        </w:tcPr>
        <w:p w:rsidR="00811117" w:rsidRPr="00C474C0" w:rsidRDefault="00DC4F91" w:rsidP="00C474C0">
          <w:sdt>
            <w:sdtPr>
              <w:rPr>
                <w:rFonts w:ascii="Arial" w:hAnsi="Arial" w:cs="Arial"/>
              </w:rPr>
              <w:alias w:val="Email:"/>
              <w:tag w:val="Email:"/>
              <w:id w:val="-1689822732"/>
              <w:placeholder>
                <w:docPart w:val="9DFF4D0E2C744E0A996054C47B0CC239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104973" w:rsidRPr="00104973">
                <w:rPr>
                  <w:rFonts w:ascii="Arial" w:hAnsi="Arial" w:cs="Arial"/>
                </w:rPr>
                <w:t>github.com/Erick0123</w:t>
              </w:r>
            </w:sdtContent>
          </w:sdt>
        </w:p>
      </w:tc>
      <w:tc>
        <w:tcPr>
          <w:tcW w:w="2606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="Arial" w:hAnsi="Arial" w:cs="Arial"/>
            </w:rPr>
            <w:alias w:val="Identificador do Twitter:"/>
            <w:tag w:val="Identificador do Twitter:"/>
            <w:id w:val="1081720897"/>
            <w:placeholder>
              <w:docPart w:val="30A301A723DA4059B0A6728C0ED077F2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474C0" w:rsidRDefault="00C474C0" w:rsidP="00C474C0">
              <w:r w:rsidRPr="00C474C0">
                <w:rPr>
                  <w:rFonts w:ascii="Arial" w:hAnsi="Arial" w:cs="Arial"/>
                </w:rPr>
                <w:t>erickalan068@gmail.com</w:t>
              </w:r>
            </w:p>
          </w:sdtContent>
        </w:sdt>
      </w:tc>
      <w:tc>
        <w:tcPr>
          <w:tcW w:w="2317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="Arial" w:hAnsi="Arial" w:cs="Arial"/>
            </w:rPr>
            <w:alias w:val="Telefone:"/>
            <w:tag w:val="Telefone:"/>
            <w:id w:val="-389655527"/>
            <w:placeholder>
              <w:docPart w:val="8CEA073BBFA34C22B25022D1CE5181FC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474C0" w:rsidRDefault="00104973" w:rsidP="00104973">
              <w:r w:rsidRPr="00104973">
                <w:rPr>
                  <w:rFonts w:ascii="Arial" w:hAnsi="Arial" w:cs="Arial"/>
                </w:rPr>
                <w:t xml:space="preserve">     (11)96902-0608</w:t>
              </w:r>
            </w:p>
          </w:sdtContent>
        </w:sdt>
      </w:tc>
      <w:tc>
        <w:tcPr>
          <w:tcW w:w="4053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="Arial" w:hAnsi="Arial" w:cs="Arial"/>
            </w:rPr>
            <w:alias w:val="URL do LinkedIn:"/>
            <w:tag w:val="URL do LinkedIn:"/>
            <w:id w:val="-1529023829"/>
            <w:placeholder>
              <w:docPart w:val="CC7B7A87FC4A45F98B389A816D71137F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474C0" w:rsidRDefault="00104973" w:rsidP="00104973">
              <w:r w:rsidRPr="00104973">
                <w:rPr>
                  <w:rFonts w:ascii="Arial" w:hAnsi="Arial" w:cs="Arial"/>
                </w:rPr>
                <w:t>linkedin.com/in/erick-alan-7bb92b1b4/</w:t>
              </w:r>
            </w:p>
          </w:sdtContent>
        </w:sdt>
      </w:tc>
    </w:tr>
  </w:tbl>
  <w:p w:rsidR="00217980" w:rsidRDefault="0021798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FDC" w:rsidRDefault="00406FDC" w:rsidP="00713050">
      <w:pPr>
        <w:spacing w:line="240" w:lineRule="auto"/>
      </w:pPr>
      <w:r>
        <w:separator/>
      </w:r>
    </w:p>
  </w:footnote>
  <w:footnote w:type="continuationSeparator" w:id="0">
    <w:p w:rsidR="00406FDC" w:rsidRDefault="00406FDC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24499"/>
    <w:multiLevelType w:val="hybridMultilevel"/>
    <w:tmpl w:val="14844A16"/>
    <w:lvl w:ilvl="0" w:tplc="3B12998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D257D6"/>
    <w:multiLevelType w:val="hybridMultilevel"/>
    <w:tmpl w:val="09AA20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40344F"/>
    <w:multiLevelType w:val="hybridMultilevel"/>
    <w:tmpl w:val="DC2C0F0C"/>
    <w:lvl w:ilvl="0" w:tplc="A5763C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3E72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2E2F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EC2B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7EDC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5A4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ACAE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86A9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CD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3E4A27"/>
    <w:multiLevelType w:val="hybridMultilevel"/>
    <w:tmpl w:val="FA56499E"/>
    <w:lvl w:ilvl="0" w:tplc="3B1299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D469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23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F2DE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7249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EEC0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0B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74EE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E646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DC"/>
    <w:rsid w:val="000273DB"/>
    <w:rsid w:val="00091382"/>
    <w:rsid w:val="000B0619"/>
    <w:rsid w:val="000B61CA"/>
    <w:rsid w:val="000F7610"/>
    <w:rsid w:val="00104973"/>
    <w:rsid w:val="00114ED7"/>
    <w:rsid w:val="00140B0E"/>
    <w:rsid w:val="00164D14"/>
    <w:rsid w:val="001A5CA9"/>
    <w:rsid w:val="001B2AC1"/>
    <w:rsid w:val="001B403A"/>
    <w:rsid w:val="00217980"/>
    <w:rsid w:val="00271662"/>
    <w:rsid w:val="0027404F"/>
    <w:rsid w:val="00282C16"/>
    <w:rsid w:val="00293B83"/>
    <w:rsid w:val="002A14E4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B02B9"/>
    <w:rsid w:val="003B47B7"/>
    <w:rsid w:val="003C5528"/>
    <w:rsid w:val="00406FDC"/>
    <w:rsid w:val="004077FB"/>
    <w:rsid w:val="00424DD9"/>
    <w:rsid w:val="0046104A"/>
    <w:rsid w:val="004717C5"/>
    <w:rsid w:val="00523479"/>
    <w:rsid w:val="00543DB7"/>
    <w:rsid w:val="005729B0"/>
    <w:rsid w:val="005F0FC8"/>
    <w:rsid w:val="005F61B6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7E621F"/>
    <w:rsid w:val="00811117"/>
    <w:rsid w:val="008119A2"/>
    <w:rsid w:val="00841146"/>
    <w:rsid w:val="0088504C"/>
    <w:rsid w:val="0089382B"/>
    <w:rsid w:val="008A1907"/>
    <w:rsid w:val="008C6BCA"/>
    <w:rsid w:val="008C7B50"/>
    <w:rsid w:val="00912CD0"/>
    <w:rsid w:val="00943557"/>
    <w:rsid w:val="0096247B"/>
    <w:rsid w:val="0097058E"/>
    <w:rsid w:val="00985C97"/>
    <w:rsid w:val="009B3C40"/>
    <w:rsid w:val="009F21F6"/>
    <w:rsid w:val="00A42540"/>
    <w:rsid w:val="00A50939"/>
    <w:rsid w:val="00AA6A40"/>
    <w:rsid w:val="00B55F34"/>
    <w:rsid w:val="00B5664D"/>
    <w:rsid w:val="00BA5B40"/>
    <w:rsid w:val="00BD0206"/>
    <w:rsid w:val="00BD12FA"/>
    <w:rsid w:val="00C2098A"/>
    <w:rsid w:val="00C474C0"/>
    <w:rsid w:val="00C5444A"/>
    <w:rsid w:val="00C612DA"/>
    <w:rsid w:val="00C7741E"/>
    <w:rsid w:val="00C875AB"/>
    <w:rsid w:val="00CA3DF1"/>
    <w:rsid w:val="00CA4581"/>
    <w:rsid w:val="00CE18D5"/>
    <w:rsid w:val="00D04109"/>
    <w:rsid w:val="00D061EB"/>
    <w:rsid w:val="00D508F7"/>
    <w:rsid w:val="00D74010"/>
    <w:rsid w:val="00DC4F91"/>
    <w:rsid w:val="00DD6416"/>
    <w:rsid w:val="00DF4E0A"/>
    <w:rsid w:val="00E02DCD"/>
    <w:rsid w:val="00E12C60"/>
    <w:rsid w:val="00E22E87"/>
    <w:rsid w:val="00E43D4C"/>
    <w:rsid w:val="00E54C5D"/>
    <w:rsid w:val="00E57630"/>
    <w:rsid w:val="00E86C2B"/>
    <w:rsid w:val="00EB4DB5"/>
    <w:rsid w:val="00EF7CC9"/>
    <w:rsid w:val="00F207C0"/>
    <w:rsid w:val="00F20AE5"/>
    <w:rsid w:val="00F645C7"/>
    <w:rsid w:val="00F77600"/>
    <w:rsid w:val="00FA375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C81E812-8151-4AD7-A45F-4ADEA207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CE18D5"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customStyle="1" w:styleId="lt-line-clampline">
    <w:name w:val="lt-line-clamp__line"/>
    <w:basedOn w:val="Fontepargpadro"/>
    <w:rsid w:val="00406FDC"/>
  </w:style>
  <w:style w:type="paragraph" w:styleId="PargrafodaLista">
    <w:name w:val="List Paragraph"/>
    <w:basedOn w:val="Normal"/>
    <w:uiPriority w:val="34"/>
    <w:qFormat/>
    <w:rsid w:val="002A14E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NormalWeb">
    <w:name w:val="Normal (Web)"/>
    <w:basedOn w:val="Normal"/>
    <w:uiPriority w:val="99"/>
    <w:semiHidden/>
    <w:unhideWhenUsed/>
    <w:rsid w:val="00D7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462">
          <w:marLeft w:val="720"/>
          <w:marRight w:val="648"/>
          <w:marTop w:val="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316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207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0841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322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064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9502">
          <w:marLeft w:val="720"/>
          <w:marRight w:val="648"/>
          <w:marTop w:val="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4689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358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7736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771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89866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5728">
          <w:marLeft w:val="720"/>
          <w:marRight w:val="648"/>
          <w:marTop w:val="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4628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1947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248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0029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9730">
          <w:marLeft w:val="720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5.png"/><Relationship Id="rId7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4.png"/><Relationship Id="rId6" Type="http://schemas.openxmlformats.org/officeDocument/2006/relationships/image" Target="media/image10.png"/><Relationship Id="rId5" Type="http://schemas.openxmlformats.org/officeDocument/2006/relationships/image" Target="media/image6.png"/><Relationship Id="rId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Curr&#237;culo%20elegante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247E69D09A4D118F77BFE122E39A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1827E2-FEAD-46F7-8ACD-94A357C74A50}"/>
      </w:docPartPr>
      <w:docPartBody>
        <w:p w:rsidR="008E7B99" w:rsidRDefault="00AA0538">
          <w:pPr>
            <w:pStyle w:val="83247E69D09A4D118F77BFE122E39A6C"/>
          </w:pPr>
          <w:r w:rsidRPr="007E621F">
            <w:rPr>
              <w:lang w:bidi="pt-BR"/>
            </w:rPr>
            <w:t>Habilidades</w:t>
          </w:r>
        </w:p>
      </w:docPartBody>
    </w:docPart>
    <w:docPart>
      <w:docPartPr>
        <w:name w:val="20753ED4BB76433886B8FEC7D2B1BD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B600ED-1D67-4FFF-88BB-8E18AAD5BC60}"/>
      </w:docPartPr>
      <w:docPartBody>
        <w:p w:rsidR="008E7B99" w:rsidRDefault="00AA0538">
          <w:pPr>
            <w:pStyle w:val="20753ED4BB76433886B8FEC7D2B1BD0F"/>
          </w:pPr>
          <w:r w:rsidRPr="007E621F">
            <w:rPr>
              <w:lang w:bidi="pt-BR"/>
            </w:rPr>
            <w:t>Seu Nome</w:t>
          </w:r>
        </w:p>
      </w:docPartBody>
    </w:docPart>
    <w:docPart>
      <w:docPartPr>
        <w:name w:val="77A2E15A6D374105B69D8346282745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D660BC-A59D-4066-9F73-CB6C22C6585B}"/>
      </w:docPartPr>
      <w:docPartBody>
        <w:p w:rsidR="008E7B99" w:rsidRDefault="00AA0538">
          <w:pPr>
            <w:pStyle w:val="77A2E15A6D374105B69D8346282745E9"/>
          </w:pPr>
          <w:r w:rsidRPr="007E621F">
            <w:rPr>
              <w:lang w:bidi="pt-BR"/>
            </w:rPr>
            <w:t>Profissão ou Setor</w:t>
          </w:r>
        </w:p>
      </w:docPartBody>
    </w:docPart>
    <w:docPart>
      <w:docPartPr>
        <w:name w:val="EE2990CA07034748BAD261E9FF6E35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1A6B8D-B623-44A0-BCAA-A902D41691CB}"/>
      </w:docPartPr>
      <w:docPartBody>
        <w:p w:rsidR="008E7B99" w:rsidRDefault="00AA0538">
          <w:pPr>
            <w:pStyle w:val="EE2990CA07034748BAD261E9FF6E355C"/>
          </w:pPr>
          <w:r w:rsidRPr="007E621F">
            <w:rPr>
              <w:lang w:bidi="pt-BR"/>
            </w:rPr>
            <w:t>Experiência</w:t>
          </w:r>
        </w:p>
      </w:docPartBody>
    </w:docPart>
    <w:docPart>
      <w:docPartPr>
        <w:name w:val="9DFF4D0E2C744E0A996054C47B0CC2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D79D48-2123-4153-A2C6-1C3454296F18}"/>
      </w:docPartPr>
      <w:docPartBody>
        <w:p w:rsidR="008E7B99" w:rsidRDefault="00AA0538">
          <w:pPr>
            <w:pStyle w:val="9DFF4D0E2C744E0A996054C47B0CC239"/>
          </w:pPr>
          <w:r w:rsidRPr="007E621F">
            <w:rPr>
              <w:lang w:bidi="pt-BR"/>
            </w:rPr>
            <w:t>Data de conclusão</w:t>
          </w:r>
        </w:p>
      </w:docPartBody>
    </w:docPart>
    <w:docPart>
      <w:docPartPr>
        <w:name w:val="30A301A723DA4059B0A6728C0ED077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806DF6-7540-4B64-9FED-26F2D361239D}"/>
      </w:docPartPr>
      <w:docPartBody>
        <w:p w:rsidR="008E7B99" w:rsidRDefault="00AA0538">
          <w:pPr>
            <w:pStyle w:val="30A301A723DA4059B0A6728C0ED077F2"/>
          </w:pPr>
          <w:r w:rsidRPr="007E621F">
            <w:rPr>
              <w:lang w:bidi="pt-BR"/>
            </w:rPr>
            <w:t>Na guia Página Inicial da faixa de opções, use os Estilos para aplicar a formatação desejada com um único clique.</w:t>
          </w:r>
        </w:p>
      </w:docPartBody>
    </w:docPart>
    <w:docPart>
      <w:docPartPr>
        <w:name w:val="8CEA073BBFA34C22B25022D1CE5181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48055D-09FC-4894-9C3B-450C1805E6D8}"/>
      </w:docPartPr>
      <w:docPartBody>
        <w:p w:rsidR="008E7B99" w:rsidRDefault="00AA0538">
          <w:pPr>
            <w:pStyle w:val="8CEA073BBFA34C22B25022D1CE5181FC"/>
          </w:pPr>
          <w:r w:rsidRPr="007E621F">
            <w:rPr>
              <w:lang w:bidi="pt-BR"/>
            </w:rPr>
            <w:t>Você comandou uma equipe em seu clube, liderou um projeto para a sua instituição de caridade preferida ou editou o jornal da sua escola? Descreva experiências que ilustrem suas habilidades de liderança.</w:t>
          </w:r>
        </w:p>
      </w:docPartBody>
    </w:docPart>
    <w:docPart>
      <w:docPartPr>
        <w:name w:val="CC7B7A87FC4A45F98B389A816D7113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643801-D3B5-4722-BFC9-E87FDF92D996}"/>
      </w:docPartPr>
      <w:docPartBody>
        <w:p w:rsidR="008E7B99" w:rsidRDefault="00AA0538" w:rsidP="00AA0538">
          <w:pPr>
            <w:pStyle w:val="CC7B7A87FC4A45F98B389A816D71137F"/>
          </w:pPr>
          <w:r w:rsidRPr="007E621F">
            <w:rPr>
              <w:lang w:bidi="pt-BR"/>
            </w:rPr>
            <w:t>Profissão ou Setor</w:t>
          </w:r>
        </w:p>
      </w:docPartBody>
    </w:docPart>
    <w:docPart>
      <w:docPartPr>
        <w:name w:val="D5C9C87662A34E23B371857ACC703F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D4FE08-E393-4117-948F-EE2B5F57AC7C}"/>
      </w:docPartPr>
      <w:docPartBody>
        <w:p w:rsidR="008E7B99" w:rsidRDefault="00AA0538" w:rsidP="00AA0538">
          <w:pPr>
            <w:pStyle w:val="D5C9C87662A34E23B371857ACC703FDF"/>
          </w:pPr>
          <w:r w:rsidRPr="007E621F">
            <w:rPr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38"/>
    <w:rsid w:val="008E7B99"/>
    <w:rsid w:val="00AA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9C0A9D33149432AA31CD04649CB130D">
    <w:name w:val="A9C0A9D33149432AA31CD04649CB130D"/>
  </w:style>
  <w:style w:type="paragraph" w:customStyle="1" w:styleId="A8CC6DA0A77E4FE9BB34B72B3FF1A699">
    <w:name w:val="A8CC6DA0A77E4FE9BB34B72B3FF1A699"/>
  </w:style>
  <w:style w:type="paragraph" w:customStyle="1" w:styleId="95B44166947A481997DD43C0899CE5EE">
    <w:name w:val="95B44166947A481997DD43C0899CE5EE"/>
  </w:style>
  <w:style w:type="paragraph" w:customStyle="1" w:styleId="83247E69D09A4D118F77BFE122E39A6C">
    <w:name w:val="83247E69D09A4D118F77BFE122E39A6C"/>
  </w:style>
  <w:style w:type="paragraph" w:customStyle="1" w:styleId="FDD43FB6EA7B4A75B7EA28AFA2BC2114">
    <w:name w:val="FDD43FB6EA7B4A75B7EA28AFA2BC2114"/>
  </w:style>
  <w:style w:type="paragraph" w:customStyle="1" w:styleId="20753ED4BB76433886B8FEC7D2B1BD0F">
    <w:name w:val="20753ED4BB76433886B8FEC7D2B1BD0F"/>
  </w:style>
  <w:style w:type="paragraph" w:customStyle="1" w:styleId="77A2E15A6D374105B69D8346282745E9">
    <w:name w:val="77A2E15A6D374105B69D8346282745E9"/>
  </w:style>
  <w:style w:type="paragraph" w:customStyle="1" w:styleId="87CFBED4E3364611A8B0E6DE15158891">
    <w:name w:val="87CFBED4E3364611A8B0E6DE15158891"/>
  </w:style>
  <w:style w:type="paragraph" w:customStyle="1" w:styleId="EE2990CA07034748BAD261E9FF6E355C">
    <w:name w:val="EE2990CA07034748BAD261E9FF6E355C"/>
  </w:style>
  <w:style w:type="paragraph" w:customStyle="1" w:styleId="F7D95C131DDA47F99F145D9919BA8D2B">
    <w:name w:val="F7D95C131DDA47F99F145D9919BA8D2B"/>
  </w:style>
  <w:style w:type="paragraph" w:customStyle="1" w:styleId="50355B99A1ED486C86DF0F343A289E15">
    <w:name w:val="50355B99A1ED486C86DF0F343A289E15"/>
  </w:style>
  <w:style w:type="paragraph" w:customStyle="1" w:styleId="25AC6744E887468293DB69C193189184">
    <w:name w:val="25AC6744E887468293DB69C193189184"/>
  </w:style>
  <w:style w:type="paragraph" w:customStyle="1" w:styleId="2CE6E44B9B034DF8BE174778B22345D5">
    <w:name w:val="2CE6E44B9B034DF8BE174778B22345D5"/>
  </w:style>
  <w:style w:type="paragraph" w:customStyle="1" w:styleId="DA3C18952DFF47C8895293D0FA2F716E">
    <w:name w:val="DA3C18952DFF47C8895293D0FA2F716E"/>
  </w:style>
  <w:style w:type="paragraph" w:customStyle="1" w:styleId="899DE9D5A1DD4B49B88769F56200B9E9">
    <w:name w:val="899DE9D5A1DD4B49B88769F56200B9E9"/>
  </w:style>
  <w:style w:type="paragraph" w:customStyle="1" w:styleId="0CE67749C5D349118F116FCAE147D91A">
    <w:name w:val="0CE67749C5D349118F116FCAE147D91A"/>
  </w:style>
  <w:style w:type="paragraph" w:customStyle="1" w:styleId="27139625312F4CD98987B1C6C0219D86">
    <w:name w:val="27139625312F4CD98987B1C6C0219D86"/>
  </w:style>
  <w:style w:type="paragraph" w:customStyle="1" w:styleId="406CE480784D46FCB7DB70D117F036C7">
    <w:name w:val="406CE480784D46FCB7DB70D117F036C7"/>
  </w:style>
  <w:style w:type="paragraph" w:customStyle="1" w:styleId="6FA1942C3D1745558A14565040E50F9D">
    <w:name w:val="6FA1942C3D1745558A14565040E50F9D"/>
  </w:style>
  <w:style w:type="paragraph" w:customStyle="1" w:styleId="4101B6912FEE4FC1B8F98F8794061DB0">
    <w:name w:val="4101B6912FEE4FC1B8F98F8794061DB0"/>
  </w:style>
  <w:style w:type="paragraph" w:customStyle="1" w:styleId="85A4D07C2895448A988A60731DD11AE2">
    <w:name w:val="85A4D07C2895448A988A60731DD11AE2"/>
  </w:style>
  <w:style w:type="paragraph" w:customStyle="1" w:styleId="44DE8C61DE724FC6A5083E4CC03C5EAE">
    <w:name w:val="44DE8C61DE724FC6A5083E4CC03C5EAE"/>
  </w:style>
  <w:style w:type="paragraph" w:customStyle="1" w:styleId="8C23A6E48DE14EB487448FB8704A0821">
    <w:name w:val="8C23A6E48DE14EB487448FB8704A0821"/>
  </w:style>
  <w:style w:type="paragraph" w:customStyle="1" w:styleId="9DFF4D0E2C744E0A996054C47B0CC239">
    <w:name w:val="9DFF4D0E2C744E0A996054C47B0CC239"/>
  </w:style>
  <w:style w:type="paragraph" w:customStyle="1" w:styleId="06142F4A7D5B427CB1FFD3021867629B">
    <w:name w:val="06142F4A7D5B427CB1FFD3021867629B"/>
  </w:style>
  <w:style w:type="paragraph" w:customStyle="1" w:styleId="30A301A723DA4059B0A6728C0ED077F2">
    <w:name w:val="30A301A723DA4059B0A6728C0ED077F2"/>
  </w:style>
  <w:style w:type="paragraph" w:customStyle="1" w:styleId="C933F49210994A28BBE68D0ADB52B4D0">
    <w:name w:val="C933F49210994A28BBE68D0ADB52B4D0"/>
  </w:style>
  <w:style w:type="paragraph" w:customStyle="1" w:styleId="8CEA073BBFA34C22B25022D1CE5181FC">
    <w:name w:val="8CEA073BBFA34C22B25022D1CE5181FC"/>
  </w:style>
  <w:style w:type="paragraph" w:customStyle="1" w:styleId="91F9368EE60F4922AB89A26D0429E902">
    <w:name w:val="91F9368EE60F4922AB89A26D0429E902"/>
    <w:rsid w:val="00AA0538"/>
  </w:style>
  <w:style w:type="paragraph" w:customStyle="1" w:styleId="CC7B7A87FC4A45F98B389A816D71137F">
    <w:name w:val="CC7B7A87FC4A45F98B389A816D71137F"/>
    <w:rsid w:val="00AA0538"/>
  </w:style>
  <w:style w:type="paragraph" w:customStyle="1" w:styleId="39B49310E7BB4FE59F0E09349947EED0">
    <w:name w:val="39B49310E7BB4FE59F0E09349947EED0"/>
    <w:rsid w:val="00AA0538"/>
  </w:style>
  <w:style w:type="paragraph" w:customStyle="1" w:styleId="D5C9C87662A34E23B371857ACC703FDF">
    <w:name w:val="D5C9C87662A34E23B371857ACC703FDF"/>
    <w:rsid w:val="00AA05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erickalan068@gmail.com</CompanyAddress>
  <CompanyPhone>     (11)96902-0608</CompanyPhone>
  <CompanyFax>linkedin.com/in/erick-alan-7bb92b1b4/</CompanyFax>
  <CompanyEmail>github.com/Erick0123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A8D3D6-5E76-4CE3-B643-C511983D2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elegante, elaborado pela MOO.dotx</Template>
  <TotalTime>68</TotalTime>
  <Pages>2</Pages>
  <Words>253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desenvolvedor full stack jr java</dc:subject>
  <dc:creator>erick alan o. moura</dc:creator>
  <cp:keywords/>
  <dc:description/>
  <cp:lastModifiedBy>user</cp:lastModifiedBy>
  <cp:revision>3</cp:revision>
  <dcterms:created xsi:type="dcterms:W3CDTF">2021-03-22T16:33:00Z</dcterms:created>
  <dcterms:modified xsi:type="dcterms:W3CDTF">2021-03-26T17:42:00Z</dcterms:modified>
</cp:coreProperties>
</file>